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DF7" w:rsidRPr="00D51DF7" w:rsidRDefault="00D630F8" w:rsidP="00D51DF7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60082" w:rsidRPr="009D7E62" w:rsidRDefault="00D630F8" w:rsidP="003D7ABF">
      <w:pPr>
        <w:tabs>
          <w:tab w:val="right" w:pos="9360"/>
        </w:tabs>
      </w:pPr>
      <w:r w:rsidRPr="00FC1FF8">
        <w:rPr>
          <w:rStyle w:val="Heading2Char"/>
          <w:color w:val="auto"/>
        </w:rPr>
        <w:t>David Mann Jr</w:t>
      </w:r>
      <w:r w:rsidR="003D7ABF" w:rsidRPr="009D7E62">
        <w:tab/>
      </w:r>
      <w:r>
        <w:rPr>
          <w:rStyle w:val="ContactInfoChar"/>
        </w:rPr>
        <w:t>860-267-6399</w:t>
      </w:r>
    </w:p>
    <w:p w:rsidR="00060082" w:rsidRPr="007734E5" w:rsidRDefault="00E427F4" w:rsidP="00DD1C42">
      <w:pPr>
        <w:pStyle w:val="ContactInfo"/>
        <w:tabs>
          <w:tab w:val="right" w:pos="9360"/>
        </w:tabs>
      </w:pPr>
      <w:r>
        <w:t>203 Chestnut Hill Road</w:t>
      </w:r>
      <w:r w:rsidR="003D7ABF" w:rsidRPr="007734E5">
        <w:t>,</w:t>
      </w:r>
      <w:r>
        <w:t xml:space="preserve"> East Hampton, CT 06424</w:t>
      </w:r>
      <w:r w:rsidR="00DD1C42">
        <w:tab/>
      </w:r>
      <w:r w:rsidR="00D630F8">
        <w:rPr>
          <w:rStyle w:val="ContactInfoChar"/>
        </w:rPr>
        <w:t>rockinmann99@comcast.net</w:t>
      </w:r>
    </w:p>
    <w:tbl>
      <w:tblPr>
        <w:tblStyle w:val="TableGrid"/>
        <w:tblW w:w="97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734"/>
      </w:tblGrid>
      <w:tr w:rsidR="009E4BCE" w:rsidRPr="00891A16" w:rsidTr="00D630F8">
        <w:tc>
          <w:tcPr>
            <w:tcW w:w="9734" w:type="dxa"/>
          </w:tcPr>
          <w:p w:rsidR="00746911" w:rsidRPr="00891A16" w:rsidRDefault="00746911" w:rsidP="00D630F8">
            <w:pPr>
              <w:spacing w:before="100" w:beforeAutospacing="1" w:after="100" w:afterAutospacing="1" w:line="408" w:lineRule="atLeast"/>
              <w:rPr>
                <w:b/>
                <w:bCs/>
              </w:rPr>
            </w:pPr>
          </w:p>
          <w:p w:rsidR="00D630F8" w:rsidRPr="00891A16" w:rsidRDefault="00B67C42" w:rsidP="00D630F8">
            <w:pPr>
              <w:spacing w:before="100" w:beforeAutospacing="1" w:after="100" w:afterAutospacing="1" w:line="408" w:lineRule="atLeast"/>
            </w:pPr>
            <w:r w:rsidRPr="00891A16">
              <w:rPr>
                <w:b/>
                <w:bCs/>
              </w:rPr>
              <w:t>Skills Profile</w:t>
            </w:r>
            <w:r w:rsidR="00D630F8" w:rsidRPr="00891A16">
              <w:br/>
            </w:r>
            <w:r w:rsidR="00D630F8" w:rsidRPr="00891A16">
              <w:rPr>
                <w:b/>
                <w:bCs/>
              </w:rPr>
              <w:t>     What I Have Done In IST/ Skills I Have</w:t>
            </w:r>
          </w:p>
          <w:p w:rsidR="00D630F8" w:rsidRDefault="00D630F8" w:rsidP="004C4D75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>Microsoft Office Proficiency</w:t>
            </w:r>
            <w:r w:rsidR="00655478" w:rsidRPr="00891A16">
              <w:t xml:space="preserve"> Certification in </w:t>
            </w:r>
            <w:r w:rsidR="002663E6" w:rsidRPr="00891A16">
              <w:t>PowerPoint</w:t>
            </w:r>
          </w:p>
          <w:p w:rsidR="0079350A" w:rsidRDefault="0079350A" w:rsidP="0079350A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 xml:space="preserve">Microsoft Office Proficiency Certification in </w:t>
            </w:r>
            <w:r>
              <w:t>Word</w:t>
            </w:r>
          </w:p>
          <w:p w:rsidR="0079350A" w:rsidRPr="00891A16" w:rsidRDefault="0079350A" w:rsidP="0079350A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 xml:space="preserve">Microsoft Office Proficiency Certification in </w:t>
            </w:r>
            <w:r>
              <w:t>Excel</w:t>
            </w:r>
          </w:p>
          <w:p w:rsidR="0079350A" w:rsidRPr="00891A16" w:rsidRDefault="0079350A" w:rsidP="0079350A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 xml:space="preserve">Microsoft Office Proficiency Certification in </w:t>
            </w:r>
            <w:r>
              <w:t>Access</w:t>
            </w:r>
          </w:p>
          <w:p w:rsidR="00D630F8" w:rsidRPr="00891A16" w:rsidRDefault="00D630F8" w:rsidP="004C4D75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>Virtual Machines</w:t>
            </w:r>
          </w:p>
          <w:p w:rsidR="007C387A" w:rsidRPr="00891A16" w:rsidRDefault="007C387A" w:rsidP="004C4D75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>Adobe Flash Basics</w:t>
            </w:r>
          </w:p>
          <w:p w:rsidR="00D630F8" w:rsidRPr="00891A16" w:rsidRDefault="007C387A" w:rsidP="004C4D75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>Adobe Photoshop</w:t>
            </w:r>
          </w:p>
          <w:p w:rsidR="00D630F8" w:rsidRPr="00891A16" w:rsidRDefault="00D630F8" w:rsidP="004C4D75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>Adobe Premiere Pro</w:t>
            </w:r>
          </w:p>
          <w:p w:rsidR="00655478" w:rsidRDefault="00655478" w:rsidP="004C4D75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>Adobe After Effects</w:t>
            </w:r>
            <w:r w:rsidR="007D5BE9" w:rsidRPr="00891A16">
              <w:t xml:space="preserve"> Basics</w:t>
            </w:r>
          </w:p>
          <w:p w:rsidR="001B0A50" w:rsidRPr="00891A16" w:rsidRDefault="001B0A50" w:rsidP="004C4D75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>
              <w:t>Adobe Dreamweaver</w:t>
            </w:r>
          </w:p>
          <w:p w:rsidR="00655478" w:rsidRPr="00891A16" w:rsidRDefault="00D630F8" w:rsidP="004C4D75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>C++ and Lua Basics</w:t>
            </w:r>
          </w:p>
          <w:p w:rsidR="00D630F8" w:rsidRPr="00891A16" w:rsidRDefault="00D630F8" w:rsidP="004C4D75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>FTP/HTTP Server</w:t>
            </w:r>
          </w:p>
          <w:p w:rsidR="00D630F8" w:rsidRPr="00891A16" w:rsidRDefault="00D630F8" w:rsidP="004C4D75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>HTML/CSS Programming and Web Design</w:t>
            </w:r>
          </w:p>
          <w:p w:rsidR="00D630F8" w:rsidRPr="00891A16" w:rsidRDefault="00D630F8" w:rsidP="004C4D75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>Remote Management, Remote Desktop Connection</w:t>
            </w:r>
          </w:p>
          <w:p w:rsidR="00D630F8" w:rsidRPr="00891A16" w:rsidRDefault="00D630F8" w:rsidP="004C4D75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>Software/Driver Management, Format, Virus Removal, Registry Management</w:t>
            </w:r>
          </w:p>
          <w:p w:rsidR="006E3AD7" w:rsidRPr="00891A16" w:rsidRDefault="00D630F8" w:rsidP="004C4D75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>Hardware Management/Upgrading</w:t>
            </w:r>
          </w:p>
          <w:p w:rsidR="00D630F8" w:rsidRPr="00891A16" w:rsidRDefault="00D630F8" w:rsidP="004C4D75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>Basic Server Management</w:t>
            </w:r>
          </w:p>
          <w:p w:rsidR="00D630F8" w:rsidRPr="00891A16" w:rsidRDefault="006E3AD7" w:rsidP="004C4D75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>Music Production Programs, FL</w:t>
            </w:r>
            <w:r w:rsidR="00D630F8" w:rsidRPr="00891A16">
              <w:t xml:space="preserve"> Studio and Cubase</w:t>
            </w:r>
          </w:p>
          <w:p w:rsidR="00D630F8" w:rsidRPr="00891A16" w:rsidRDefault="00D630F8" w:rsidP="004C4D75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>Unity Basics</w:t>
            </w:r>
          </w:p>
          <w:p w:rsidR="00D630F8" w:rsidRPr="00891A16" w:rsidRDefault="002663E6" w:rsidP="004C4D75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>JavaScript</w:t>
            </w:r>
            <w:r w:rsidR="00D630F8" w:rsidRPr="00891A16">
              <w:t xml:space="preserve"> Game Programming Basics</w:t>
            </w:r>
          </w:p>
          <w:p w:rsidR="00655478" w:rsidRPr="00891A16" w:rsidRDefault="00655478" w:rsidP="004C4D75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>Virtual DJ Pro</w:t>
            </w:r>
          </w:p>
          <w:p w:rsidR="00655478" w:rsidRPr="00891A16" w:rsidRDefault="00655478" w:rsidP="004C4D75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>Hercules DJ Control Air</w:t>
            </w:r>
          </w:p>
          <w:p w:rsidR="00655478" w:rsidRPr="00891A16" w:rsidRDefault="00655478" w:rsidP="004C4D75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>Knowledge of Midi Controllers</w:t>
            </w:r>
            <w:r w:rsidR="002A4B1C">
              <w:t xml:space="preserve"> and Mixing Consoles</w:t>
            </w:r>
          </w:p>
          <w:p w:rsidR="001B0A50" w:rsidRDefault="003628F7" w:rsidP="001B0A50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 w:rsidRPr="00891A16">
              <w:t>Custom Computer Building</w:t>
            </w:r>
          </w:p>
          <w:p w:rsidR="001B0A50" w:rsidRDefault="001B0A50" w:rsidP="001B0A50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>
              <w:t>Microsoft Visual Basic</w:t>
            </w:r>
          </w:p>
          <w:p w:rsidR="0079350A" w:rsidRPr="00891A16" w:rsidRDefault="0079350A" w:rsidP="001B0A50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</w:pPr>
            <w:r>
              <w:lastRenderedPageBreak/>
              <w:t>Programming With Java</w:t>
            </w:r>
          </w:p>
          <w:p w:rsidR="00D630F8" w:rsidRPr="00891A16" w:rsidRDefault="00D630F8" w:rsidP="00D630F8"/>
        </w:tc>
      </w:tr>
      <w:tr w:rsidR="009E4BCE" w:rsidRPr="00891A16" w:rsidTr="00D630F8">
        <w:tc>
          <w:tcPr>
            <w:tcW w:w="9734" w:type="dxa"/>
          </w:tcPr>
          <w:p w:rsidR="00D630F8" w:rsidRPr="00891A16" w:rsidRDefault="00E427F4" w:rsidP="00E427F4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891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Work Experience</w:t>
            </w:r>
          </w:p>
          <w:p w:rsidR="00E427F4" w:rsidRPr="00891A16" w:rsidRDefault="00E427F4" w:rsidP="00E427F4"/>
          <w:p w:rsidR="00E427F4" w:rsidRDefault="00E427F4" w:rsidP="00D25863">
            <w:pPr>
              <w:pStyle w:val="ListParagraph"/>
              <w:numPr>
                <w:ilvl w:val="0"/>
                <w:numId w:val="22"/>
              </w:numPr>
            </w:pPr>
            <w:r w:rsidRPr="00891A16">
              <w:t>April 2014 started my own DJ Service providing music for dances and parties.</w:t>
            </w:r>
          </w:p>
          <w:p w:rsidR="00D25863" w:rsidRDefault="00D25863" w:rsidP="00D25863">
            <w:pPr>
              <w:pStyle w:val="BodyText1"/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Powder Ridge Mountain Park and Resort: Food Service</w:t>
            </w:r>
          </w:p>
          <w:p w:rsidR="00D25863" w:rsidRDefault="00D25863" w:rsidP="00D25863">
            <w:r>
              <w:t xml:space="preserve">            -January 1</w:t>
            </w:r>
            <w:r w:rsidRPr="008E40AF">
              <w:rPr>
                <w:vertAlign w:val="superscript"/>
              </w:rPr>
              <w:t>st</w:t>
            </w:r>
            <w:r>
              <w:t>, 2015</w:t>
            </w:r>
            <w:r w:rsidR="007E5A0E">
              <w:t xml:space="preserve"> – March 2015</w:t>
            </w:r>
          </w:p>
          <w:p w:rsidR="007E5A0E" w:rsidRDefault="007E5A0E" w:rsidP="007E5A0E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Adelbrook</w:t>
            </w:r>
            <w:proofErr w:type="spellEnd"/>
            <w:r>
              <w:t xml:space="preserve"> Behavioral and Developmental Services I</w:t>
            </w:r>
            <w:r w:rsidRPr="007E5A0E">
              <w:t>nc</w:t>
            </w:r>
            <w:r>
              <w:t>. : IT Support</w:t>
            </w:r>
          </w:p>
          <w:p w:rsidR="007E5A0E" w:rsidRPr="00D25863" w:rsidRDefault="007E5A0E" w:rsidP="007E5A0E">
            <w:pPr>
              <w:pStyle w:val="ListParagraph"/>
            </w:pPr>
            <w:r>
              <w:t>-since April 2015</w:t>
            </w:r>
          </w:p>
        </w:tc>
      </w:tr>
    </w:tbl>
    <w:p w:rsidR="009152A8" w:rsidRPr="00891A16" w:rsidRDefault="009152A8" w:rsidP="00D51DF7">
      <w:pPr>
        <w:sectPr w:rsidR="009152A8" w:rsidRPr="00891A16" w:rsidSect="00DA7304">
          <w:headerReference w:type="default" r:id="rId8"/>
          <w:footerReference w:type="default" r:id="rId9"/>
          <w:footerReference w:type="first" r:id="rId10"/>
          <w:pgSz w:w="12240" w:h="15840" w:code="1"/>
          <w:pgMar w:top="1267" w:right="1440" w:bottom="1080" w:left="1440" w:header="864" w:footer="864" w:gutter="0"/>
          <w:cols w:space="720"/>
          <w:titlePg/>
          <w:docGrid w:linePitch="360"/>
        </w:sectPr>
      </w:pPr>
    </w:p>
    <w:p w:rsidR="009152A8" w:rsidRPr="00891A16" w:rsidRDefault="00362B52" w:rsidP="007410A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91A16">
        <w:rPr>
          <w:rFonts w:ascii="Times New Roman" w:hAnsi="Times New Roman" w:cs="Times New Roman"/>
          <w:sz w:val="24"/>
          <w:szCs w:val="24"/>
        </w:rPr>
        <w:lastRenderedPageBreak/>
        <w:t>Extracurricular Activities</w:t>
      </w:r>
    </w:p>
    <w:p w:rsidR="00362B52" w:rsidRPr="00891A16" w:rsidRDefault="00362B52" w:rsidP="00362B52"/>
    <w:p w:rsidR="00362B52" w:rsidRPr="00891A16" w:rsidRDefault="00362B52" w:rsidP="00362B52">
      <w:pPr>
        <w:pStyle w:val="ListParagraph"/>
        <w:numPr>
          <w:ilvl w:val="0"/>
          <w:numId w:val="21"/>
        </w:numPr>
      </w:pPr>
      <w:r w:rsidRPr="00891A16">
        <w:t>Vinal Tech Rifle Team- 2012, 2013</w:t>
      </w:r>
      <w:r w:rsidR="00A646D7">
        <w:t>, 2014</w:t>
      </w:r>
    </w:p>
    <w:p w:rsidR="00362B52" w:rsidRPr="00891A16" w:rsidRDefault="002663E6" w:rsidP="00362B52">
      <w:pPr>
        <w:pStyle w:val="ListParagraph"/>
        <w:numPr>
          <w:ilvl w:val="0"/>
          <w:numId w:val="21"/>
        </w:numPr>
      </w:pPr>
      <w:r>
        <w:t>L</w:t>
      </w:r>
      <w:r w:rsidRPr="00891A16">
        <w:t>ife Teen</w:t>
      </w:r>
      <w:r w:rsidR="00362B52" w:rsidRPr="00891A16">
        <w:t xml:space="preserve"> Leadership Core, St. Andrew Church- Youth Group Leader for middle school students- 2014</w:t>
      </w:r>
      <w:r w:rsidR="00A646D7">
        <w:t>-2015</w:t>
      </w:r>
    </w:p>
    <w:p w:rsidR="00362B52" w:rsidRPr="00891A16" w:rsidRDefault="002663E6" w:rsidP="00362B52">
      <w:pPr>
        <w:pStyle w:val="ListParagraph"/>
        <w:numPr>
          <w:ilvl w:val="0"/>
          <w:numId w:val="21"/>
        </w:numPr>
      </w:pPr>
      <w:r w:rsidRPr="00891A16">
        <w:t>Life Teen</w:t>
      </w:r>
      <w:r w:rsidR="00362B52" w:rsidRPr="00891A16">
        <w:t xml:space="preserve"> Youth Group, St. Andrew Church- 5+ Years</w:t>
      </w:r>
    </w:p>
    <w:p w:rsidR="00362B52" w:rsidRPr="00891A16" w:rsidRDefault="00362B52" w:rsidP="00362B52">
      <w:pPr>
        <w:pStyle w:val="ListParagraph"/>
        <w:numPr>
          <w:ilvl w:val="0"/>
          <w:numId w:val="21"/>
        </w:numPr>
      </w:pPr>
      <w:r w:rsidRPr="00891A16">
        <w:t>Accomplished Guitarist- 7+ Years</w:t>
      </w:r>
    </w:p>
    <w:p w:rsidR="00362B52" w:rsidRDefault="00362B52" w:rsidP="00B43B6C">
      <w:pPr>
        <w:pStyle w:val="ListParagraph"/>
        <w:numPr>
          <w:ilvl w:val="0"/>
          <w:numId w:val="21"/>
        </w:numPr>
      </w:pPr>
      <w:r w:rsidRPr="00891A16">
        <w:t>National Honor Society- 2014</w:t>
      </w:r>
      <w:r w:rsidR="00A646D7">
        <w:t>-2015</w:t>
      </w:r>
    </w:p>
    <w:p w:rsidR="001B0A50" w:rsidRDefault="001B0A50" w:rsidP="001B0A50">
      <w:pPr>
        <w:pStyle w:val="ListParagraph"/>
        <w:numPr>
          <w:ilvl w:val="0"/>
          <w:numId w:val="21"/>
        </w:numPr>
      </w:pPr>
      <w:r>
        <w:t>Skills USA Opening and Closing Ceremony and Technical Computer Applications- 2015</w:t>
      </w:r>
    </w:p>
    <w:p w:rsidR="001B0A50" w:rsidRDefault="001B0A50" w:rsidP="001B0A50">
      <w:pPr>
        <w:pStyle w:val="ListParagraph"/>
        <w:numPr>
          <w:ilvl w:val="0"/>
          <w:numId w:val="21"/>
        </w:numPr>
      </w:pPr>
      <w:r>
        <w:t xml:space="preserve">College Program at </w:t>
      </w:r>
      <w:proofErr w:type="spellStart"/>
      <w:r>
        <w:t>Vinal</w:t>
      </w:r>
      <w:proofErr w:type="spellEnd"/>
      <w:r>
        <w:t xml:space="preserve"> Tech- Took Object Oriented Programming with Java- 2015</w:t>
      </w:r>
    </w:p>
    <w:p w:rsidR="00A646D7" w:rsidRPr="00891A16" w:rsidRDefault="00A646D7" w:rsidP="001B0A50">
      <w:pPr>
        <w:pStyle w:val="ListParagraph"/>
        <w:numPr>
          <w:ilvl w:val="0"/>
          <w:numId w:val="21"/>
        </w:numPr>
      </w:pPr>
      <w:r>
        <w:t>St Andrew Church Life Teen Band –</w:t>
      </w:r>
      <w:r w:rsidR="00AF674D">
        <w:t xml:space="preserve"> </w:t>
      </w:r>
      <w:bookmarkStart w:id="0" w:name="_GoBack"/>
      <w:bookmarkEnd w:id="0"/>
      <w:r>
        <w:t>2015</w:t>
      </w:r>
    </w:p>
    <w:p w:rsidR="00362B52" w:rsidRPr="00891A16" w:rsidRDefault="00362B52" w:rsidP="00362B52"/>
    <w:p w:rsidR="00D32B9F" w:rsidRPr="00891A16" w:rsidRDefault="00D32B9F" w:rsidP="00362B52">
      <w:pPr>
        <w:rPr>
          <w:b/>
        </w:rPr>
      </w:pPr>
      <w:r w:rsidRPr="00891A16">
        <w:rPr>
          <w:b/>
        </w:rPr>
        <w:t>Recreation</w:t>
      </w:r>
      <w:r w:rsidR="005F067C">
        <w:rPr>
          <w:b/>
        </w:rPr>
        <w:t>al Activities</w:t>
      </w:r>
    </w:p>
    <w:p w:rsidR="00D32B9F" w:rsidRPr="00891A16" w:rsidRDefault="00D32B9F" w:rsidP="00362B52"/>
    <w:p w:rsidR="00D32B9F" w:rsidRPr="00891A16" w:rsidRDefault="00D32B9F" w:rsidP="00B43B6C">
      <w:pPr>
        <w:pStyle w:val="ListParagraph"/>
        <w:numPr>
          <w:ilvl w:val="0"/>
          <w:numId w:val="18"/>
        </w:numPr>
      </w:pPr>
      <w:r w:rsidRPr="00891A16">
        <w:t>CT Hunting License</w:t>
      </w:r>
    </w:p>
    <w:p w:rsidR="00D32B9F" w:rsidRDefault="00D32B9F" w:rsidP="00B43B6C">
      <w:pPr>
        <w:pStyle w:val="ListParagraph"/>
        <w:numPr>
          <w:ilvl w:val="0"/>
          <w:numId w:val="18"/>
        </w:numPr>
      </w:pPr>
      <w:r w:rsidRPr="00891A16">
        <w:t>CT Boating/Personal Watercraft License</w:t>
      </w:r>
    </w:p>
    <w:p w:rsidR="00E01AF0" w:rsidRDefault="00E01AF0" w:rsidP="00B43B6C">
      <w:pPr>
        <w:pStyle w:val="ListParagraph"/>
        <w:numPr>
          <w:ilvl w:val="0"/>
          <w:numId w:val="18"/>
        </w:numPr>
      </w:pPr>
      <w:r>
        <w:t>Mountain Biking</w:t>
      </w:r>
    </w:p>
    <w:p w:rsidR="00E01AF0" w:rsidRDefault="00E01AF0" w:rsidP="00B43B6C">
      <w:pPr>
        <w:pStyle w:val="ListParagraph"/>
        <w:numPr>
          <w:ilvl w:val="0"/>
          <w:numId w:val="18"/>
        </w:numPr>
      </w:pPr>
      <w:r>
        <w:t>BMX Biking</w:t>
      </w:r>
    </w:p>
    <w:p w:rsidR="00E01AF0" w:rsidRDefault="00E01AF0" w:rsidP="00E01AF0">
      <w:pPr>
        <w:pStyle w:val="ListParagraph"/>
        <w:numPr>
          <w:ilvl w:val="0"/>
          <w:numId w:val="18"/>
        </w:numPr>
      </w:pPr>
      <w:r>
        <w:t>Skiing</w:t>
      </w:r>
    </w:p>
    <w:p w:rsidR="00E01AF0" w:rsidRDefault="00E01AF0" w:rsidP="00E01AF0">
      <w:pPr>
        <w:pStyle w:val="ListParagraph"/>
        <w:numPr>
          <w:ilvl w:val="0"/>
          <w:numId w:val="18"/>
        </w:numPr>
      </w:pPr>
      <w:r>
        <w:t>Water Skiing</w:t>
      </w:r>
    </w:p>
    <w:p w:rsidR="00E01AF0" w:rsidRDefault="00E01AF0" w:rsidP="00E01AF0">
      <w:pPr>
        <w:pStyle w:val="ListParagraph"/>
        <w:numPr>
          <w:ilvl w:val="0"/>
          <w:numId w:val="18"/>
        </w:numPr>
      </w:pPr>
      <w:r>
        <w:t>Boating</w:t>
      </w:r>
    </w:p>
    <w:p w:rsidR="000D4C98" w:rsidRDefault="000D4C98" w:rsidP="000D4C98"/>
    <w:tbl>
      <w:tblPr>
        <w:tblStyle w:val="TableGrid"/>
        <w:tblW w:w="97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734"/>
      </w:tblGrid>
      <w:tr w:rsidR="000D4C98" w:rsidRPr="00891A16" w:rsidTr="000C3D3B">
        <w:tc>
          <w:tcPr>
            <w:tcW w:w="9734" w:type="dxa"/>
          </w:tcPr>
          <w:p w:rsidR="000D4C98" w:rsidRPr="00891A16" w:rsidRDefault="000D4C98" w:rsidP="000C3D3B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891A16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</w:tr>
      <w:tr w:rsidR="000D4C98" w:rsidRPr="00891A16" w:rsidTr="000C3D3B">
        <w:tc>
          <w:tcPr>
            <w:tcW w:w="9734" w:type="dxa"/>
          </w:tcPr>
          <w:p w:rsidR="008E40AF" w:rsidRPr="00D25863" w:rsidRDefault="000D4C98" w:rsidP="000C3D3B">
            <w:pPr>
              <w:pStyle w:val="BodyText1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1A16">
              <w:rPr>
                <w:rFonts w:ascii="Times New Roman" w:hAnsi="Times New Roman"/>
                <w:sz w:val="24"/>
                <w:szCs w:val="24"/>
              </w:rPr>
              <w:t>Junior at Vinal Technical High School, Middletown, CT</w:t>
            </w:r>
          </w:p>
        </w:tc>
      </w:tr>
    </w:tbl>
    <w:p w:rsidR="000D4C98" w:rsidRDefault="000D4C98" w:rsidP="000D4C98"/>
    <w:p w:rsidR="00E01AF0" w:rsidRPr="00891A16" w:rsidRDefault="00E01AF0" w:rsidP="00E01AF0"/>
    <w:p w:rsidR="00362B52" w:rsidRPr="00891A16" w:rsidRDefault="00362B52" w:rsidP="00362B52"/>
    <w:sectPr w:rsidR="00362B52" w:rsidRPr="00891A16" w:rsidSect="009152A8">
      <w:headerReference w:type="even" r:id="rId11"/>
      <w:type w:val="continuous"/>
      <w:pgSz w:w="12240" w:h="15840"/>
      <w:pgMar w:top="720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ECE" w:rsidRDefault="00BA5ECE">
      <w:r>
        <w:separator/>
      </w:r>
    </w:p>
  </w:endnote>
  <w:endnote w:type="continuationSeparator" w:id="0">
    <w:p w:rsidR="00BA5ECE" w:rsidRDefault="00BA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C42" w:rsidRDefault="00DD1C42" w:rsidP="00BF70D1">
    <w:pPr>
      <w:pBdr>
        <w:bottom w:val="single" w:sz="18" w:space="1" w:color="333399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C42" w:rsidRDefault="00DD1C42" w:rsidP="00BF70D1">
    <w:pPr>
      <w:pBdr>
        <w:bottom w:val="single" w:sz="18" w:space="1" w:color="333399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ECE" w:rsidRDefault="00BA5ECE">
      <w:r>
        <w:separator/>
      </w:r>
    </w:p>
  </w:footnote>
  <w:footnote w:type="continuationSeparator" w:id="0">
    <w:p w:rsidR="00BA5ECE" w:rsidRDefault="00BA5E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C42" w:rsidRDefault="003821EC" w:rsidP="00BF70D1">
    <w:pPr>
      <w:pStyle w:val="Header"/>
      <w:pBdr>
        <w:bottom w:val="single" w:sz="18" w:space="1" w:color="333399"/>
      </w:pBdr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David Mann Jr.</w:t>
    </w:r>
    <w:r w:rsidR="00DD1C42">
      <w:rPr>
        <w:rFonts w:ascii="Arial" w:hAnsi="Arial" w:cs="Arial"/>
        <w:sz w:val="22"/>
        <w:szCs w:val="22"/>
      </w:rPr>
      <w:sym w:font="Symbol" w:char="F0B7"/>
    </w:r>
    <w:r>
      <w:rPr>
        <w:rFonts w:ascii="Arial" w:hAnsi="Arial" w:cs="Arial"/>
        <w:sz w:val="22"/>
        <w:szCs w:val="22"/>
      </w:rPr>
      <w:t>860-267-6399</w:t>
    </w:r>
    <w:r w:rsidR="00DD1C42">
      <w:rPr>
        <w:rFonts w:ascii="Arial" w:hAnsi="Arial" w:cs="Arial"/>
        <w:sz w:val="22"/>
        <w:szCs w:val="22"/>
      </w:rPr>
      <w:sym w:font="Symbol" w:char="F0B7"/>
    </w:r>
    <w:r>
      <w:rPr>
        <w:rFonts w:ascii="Arial" w:hAnsi="Arial" w:cs="Arial"/>
        <w:sz w:val="22"/>
        <w:szCs w:val="22"/>
      </w:rPr>
      <w:t>rockinmann99@comcast.net</w:t>
    </w:r>
  </w:p>
  <w:p w:rsidR="00DD1C42" w:rsidRDefault="00DD1C42" w:rsidP="00C75BC2">
    <w:pPr>
      <w:pStyle w:val="Header"/>
      <w:rPr>
        <w:rFonts w:ascii="Arial" w:hAnsi="Arial" w:cs="Arial"/>
        <w:sz w:val="22"/>
        <w:szCs w:val="22"/>
      </w:rPr>
    </w:pPr>
  </w:p>
  <w:p w:rsidR="00DD1C42" w:rsidRDefault="00DD1C42" w:rsidP="00C75BC2">
    <w:pPr>
      <w:pStyle w:val="Header"/>
      <w:jc w:val="right"/>
      <w:rPr>
        <w:rFonts w:ascii="Arial" w:hAnsi="Arial" w:cs="Arial"/>
        <w:sz w:val="18"/>
        <w:szCs w:val="18"/>
      </w:rPr>
    </w:pPr>
    <w:r w:rsidRPr="00C75BC2">
      <w:rPr>
        <w:rFonts w:ascii="Arial" w:hAnsi="Arial" w:cs="Arial"/>
        <w:sz w:val="18"/>
        <w:szCs w:val="18"/>
      </w:rPr>
      <w:t>Page 2 of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C42" w:rsidRDefault="00DD1C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24A76"/>
    <w:multiLevelType w:val="hybridMultilevel"/>
    <w:tmpl w:val="855A3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24639"/>
    <w:multiLevelType w:val="multilevel"/>
    <w:tmpl w:val="3980483C"/>
    <w:numStyleLink w:val="BulletList"/>
  </w:abstractNum>
  <w:abstractNum w:abstractNumId="2" w15:restartNumberingAfterBreak="0">
    <w:nsid w:val="17536DC4"/>
    <w:multiLevelType w:val="hybridMultilevel"/>
    <w:tmpl w:val="A6327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E2E59"/>
    <w:multiLevelType w:val="multilevel"/>
    <w:tmpl w:val="277AE850"/>
    <w:numStyleLink w:val="BulletList2"/>
  </w:abstractNum>
  <w:abstractNum w:abstractNumId="4" w15:restartNumberingAfterBreak="0">
    <w:nsid w:val="213527B8"/>
    <w:multiLevelType w:val="multilevel"/>
    <w:tmpl w:val="277AE850"/>
    <w:numStyleLink w:val="BulletList2"/>
  </w:abstractNum>
  <w:abstractNum w:abstractNumId="5" w15:restartNumberingAfterBreak="0">
    <w:nsid w:val="271E5FA8"/>
    <w:multiLevelType w:val="multilevel"/>
    <w:tmpl w:val="277AE850"/>
    <w:numStyleLink w:val="BulletList2"/>
  </w:abstractNum>
  <w:abstractNum w:abstractNumId="6" w15:restartNumberingAfterBreak="0">
    <w:nsid w:val="2DEE48BA"/>
    <w:multiLevelType w:val="hybridMultilevel"/>
    <w:tmpl w:val="AF3A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07E45"/>
    <w:multiLevelType w:val="multilevel"/>
    <w:tmpl w:val="3980483C"/>
    <w:numStyleLink w:val="BulletList"/>
  </w:abstractNum>
  <w:abstractNum w:abstractNumId="8" w15:restartNumberingAfterBreak="0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A6C54"/>
    <w:multiLevelType w:val="multilevel"/>
    <w:tmpl w:val="277AE850"/>
    <w:numStyleLink w:val="BulletList2"/>
  </w:abstractNum>
  <w:abstractNum w:abstractNumId="10" w15:restartNumberingAfterBreak="0">
    <w:nsid w:val="469626AD"/>
    <w:multiLevelType w:val="multilevel"/>
    <w:tmpl w:val="3980483C"/>
    <w:numStyleLink w:val="BulletList"/>
  </w:abstractNum>
  <w:abstractNum w:abstractNumId="11" w15:restartNumberingAfterBreak="0">
    <w:nsid w:val="4D0F0E33"/>
    <w:multiLevelType w:val="hybridMultilevel"/>
    <w:tmpl w:val="BEF0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C5EBD"/>
    <w:multiLevelType w:val="hybridMultilevel"/>
    <w:tmpl w:val="9A12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04340"/>
    <w:multiLevelType w:val="multilevel"/>
    <w:tmpl w:val="277AE850"/>
    <w:numStyleLink w:val="BulletList2"/>
  </w:abstractNum>
  <w:abstractNum w:abstractNumId="14" w15:restartNumberingAfterBreak="0">
    <w:nsid w:val="616C2D57"/>
    <w:multiLevelType w:val="multilevel"/>
    <w:tmpl w:val="405E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F72DE"/>
    <w:multiLevelType w:val="multilevel"/>
    <w:tmpl w:val="3980483C"/>
    <w:numStyleLink w:val="BulletList"/>
  </w:abstractNum>
  <w:abstractNum w:abstractNumId="16" w15:restartNumberingAfterBreak="0">
    <w:nsid w:val="6A0C28F4"/>
    <w:multiLevelType w:val="multilevel"/>
    <w:tmpl w:val="277AE850"/>
    <w:styleLink w:val="BulletList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CE5493B"/>
    <w:multiLevelType w:val="hybridMultilevel"/>
    <w:tmpl w:val="4EB6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24B41"/>
    <w:multiLevelType w:val="multilevel"/>
    <w:tmpl w:val="3980483C"/>
    <w:numStyleLink w:val="BulletList"/>
  </w:abstractNum>
  <w:abstractNum w:abstractNumId="19" w15:restartNumberingAfterBreak="0">
    <w:nsid w:val="79CB4588"/>
    <w:multiLevelType w:val="multilevel"/>
    <w:tmpl w:val="277AE850"/>
    <w:numStyleLink w:val="BulletList2"/>
  </w:abstractNum>
  <w:abstractNum w:abstractNumId="20" w15:restartNumberingAfterBreak="0">
    <w:nsid w:val="7E0612B6"/>
    <w:multiLevelType w:val="multilevel"/>
    <w:tmpl w:val="277AE850"/>
    <w:numStyleLink w:val="BulletList2"/>
  </w:abstractNum>
  <w:abstractNum w:abstractNumId="21" w15:restartNumberingAfterBreak="0">
    <w:nsid w:val="7EC9313B"/>
    <w:multiLevelType w:val="multilevel"/>
    <w:tmpl w:val="277AE850"/>
    <w:numStyleLink w:val="BulletList2"/>
  </w:abstractNum>
  <w:abstractNum w:abstractNumId="22" w15:restartNumberingAfterBreak="0">
    <w:nsid w:val="7FFA6706"/>
    <w:multiLevelType w:val="multilevel"/>
    <w:tmpl w:val="3980483C"/>
    <w:numStyleLink w:val="BulletList"/>
  </w:abstractNum>
  <w:num w:numId="1">
    <w:abstractNumId w:val="8"/>
  </w:num>
  <w:num w:numId="2">
    <w:abstractNumId w:val="15"/>
  </w:num>
  <w:num w:numId="3">
    <w:abstractNumId w:val="22"/>
  </w:num>
  <w:num w:numId="4">
    <w:abstractNumId w:val="1"/>
  </w:num>
  <w:num w:numId="5">
    <w:abstractNumId w:val="7"/>
  </w:num>
  <w:num w:numId="6">
    <w:abstractNumId w:val="18"/>
  </w:num>
  <w:num w:numId="7">
    <w:abstractNumId w:val="10"/>
  </w:num>
  <w:num w:numId="8">
    <w:abstractNumId w:val="16"/>
  </w:num>
  <w:num w:numId="9">
    <w:abstractNumId w:val="4"/>
  </w:num>
  <w:num w:numId="10">
    <w:abstractNumId w:val="20"/>
  </w:num>
  <w:num w:numId="11">
    <w:abstractNumId w:val="19"/>
  </w:num>
  <w:num w:numId="12">
    <w:abstractNumId w:val="5"/>
  </w:num>
  <w:num w:numId="13">
    <w:abstractNumId w:val="21"/>
  </w:num>
  <w:num w:numId="14">
    <w:abstractNumId w:val="13"/>
  </w:num>
  <w:num w:numId="15">
    <w:abstractNumId w:val="9"/>
  </w:num>
  <w:num w:numId="16">
    <w:abstractNumId w:val="3"/>
  </w:num>
  <w:num w:numId="17">
    <w:abstractNumId w:val="14"/>
  </w:num>
  <w:num w:numId="18">
    <w:abstractNumId w:val="12"/>
  </w:num>
  <w:num w:numId="19">
    <w:abstractNumId w:val="6"/>
  </w:num>
  <w:num w:numId="20">
    <w:abstractNumId w:val="17"/>
  </w:num>
  <w:num w:numId="21">
    <w:abstractNumId w:val="0"/>
  </w:num>
  <w:num w:numId="22">
    <w:abstractNumId w:val="11"/>
  </w:num>
  <w:num w:numId="23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0F8"/>
    <w:rsid w:val="00015BE0"/>
    <w:rsid w:val="00041795"/>
    <w:rsid w:val="00060082"/>
    <w:rsid w:val="00083AA2"/>
    <w:rsid w:val="00084FD3"/>
    <w:rsid w:val="00085977"/>
    <w:rsid w:val="0008702D"/>
    <w:rsid w:val="000A5E4A"/>
    <w:rsid w:val="000A6A6C"/>
    <w:rsid w:val="000B6CD0"/>
    <w:rsid w:val="000C16E6"/>
    <w:rsid w:val="000D0E7B"/>
    <w:rsid w:val="000D26CC"/>
    <w:rsid w:val="000D4C98"/>
    <w:rsid w:val="000D5264"/>
    <w:rsid w:val="00114680"/>
    <w:rsid w:val="00140DAE"/>
    <w:rsid w:val="001A419F"/>
    <w:rsid w:val="001A4EDB"/>
    <w:rsid w:val="001B0937"/>
    <w:rsid w:val="001B0A50"/>
    <w:rsid w:val="001D5436"/>
    <w:rsid w:val="00230B5D"/>
    <w:rsid w:val="00235A17"/>
    <w:rsid w:val="002408C6"/>
    <w:rsid w:val="002663E6"/>
    <w:rsid w:val="002A4B1C"/>
    <w:rsid w:val="002B321C"/>
    <w:rsid w:val="002C0C3F"/>
    <w:rsid w:val="00312854"/>
    <w:rsid w:val="00313D78"/>
    <w:rsid w:val="003554F8"/>
    <w:rsid w:val="003628F7"/>
    <w:rsid w:val="00362B52"/>
    <w:rsid w:val="003821EC"/>
    <w:rsid w:val="003C0786"/>
    <w:rsid w:val="003D7ABF"/>
    <w:rsid w:val="0041673B"/>
    <w:rsid w:val="0043525E"/>
    <w:rsid w:val="0044115B"/>
    <w:rsid w:val="00441627"/>
    <w:rsid w:val="00457519"/>
    <w:rsid w:val="00496BE8"/>
    <w:rsid w:val="004C4D75"/>
    <w:rsid w:val="004E3156"/>
    <w:rsid w:val="00521A47"/>
    <w:rsid w:val="00521EBF"/>
    <w:rsid w:val="005A0F13"/>
    <w:rsid w:val="005C5A77"/>
    <w:rsid w:val="005C7539"/>
    <w:rsid w:val="005F067C"/>
    <w:rsid w:val="00643DEC"/>
    <w:rsid w:val="00655478"/>
    <w:rsid w:val="006A7DF6"/>
    <w:rsid w:val="006D5141"/>
    <w:rsid w:val="006D7F25"/>
    <w:rsid w:val="006E1D75"/>
    <w:rsid w:val="006E3AD7"/>
    <w:rsid w:val="006F6FA7"/>
    <w:rsid w:val="00707CEA"/>
    <w:rsid w:val="007321F8"/>
    <w:rsid w:val="007410A6"/>
    <w:rsid w:val="00746911"/>
    <w:rsid w:val="007734E5"/>
    <w:rsid w:val="0079350A"/>
    <w:rsid w:val="007A2A4E"/>
    <w:rsid w:val="007A5FB7"/>
    <w:rsid w:val="007C387A"/>
    <w:rsid w:val="007D5836"/>
    <w:rsid w:val="007D5BE9"/>
    <w:rsid w:val="007E5A0E"/>
    <w:rsid w:val="00810110"/>
    <w:rsid w:val="00842372"/>
    <w:rsid w:val="00855262"/>
    <w:rsid w:val="0086141D"/>
    <w:rsid w:val="008848D3"/>
    <w:rsid w:val="00891A16"/>
    <w:rsid w:val="008B62E1"/>
    <w:rsid w:val="008E06A5"/>
    <w:rsid w:val="008E40AF"/>
    <w:rsid w:val="008E5F9E"/>
    <w:rsid w:val="008E6501"/>
    <w:rsid w:val="009152A8"/>
    <w:rsid w:val="00922B1A"/>
    <w:rsid w:val="00957947"/>
    <w:rsid w:val="00972EC6"/>
    <w:rsid w:val="0099081E"/>
    <w:rsid w:val="00991907"/>
    <w:rsid w:val="009C5C68"/>
    <w:rsid w:val="009D7E62"/>
    <w:rsid w:val="009E0AD1"/>
    <w:rsid w:val="009E4BCE"/>
    <w:rsid w:val="00A646D7"/>
    <w:rsid w:val="00A70390"/>
    <w:rsid w:val="00A90309"/>
    <w:rsid w:val="00A92B87"/>
    <w:rsid w:val="00AF674D"/>
    <w:rsid w:val="00B05C16"/>
    <w:rsid w:val="00B17957"/>
    <w:rsid w:val="00B33701"/>
    <w:rsid w:val="00B3424E"/>
    <w:rsid w:val="00B40F40"/>
    <w:rsid w:val="00B43B6C"/>
    <w:rsid w:val="00B60213"/>
    <w:rsid w:val="00B67C42"/>
    <w:rsid w:val="00B828FB"/>
    <w:rsid w:val="00BA5ECE"/>
    <w:rsid w:val="00BF21BB"/>
    <w:rsid w:val="00BF3A9B"/>
    <w:rsid w:val="00BF3F8B"/>
    <w:rsid w:val="00BF70D1"/>
    <w:rsid w:val="00BF7450"/>
    <w:rsid w:val="00C13B1B"/>
    <w:rsid w:val="00C75BC2"/>
    <w:rsid w:val="00CB3D87"/>
    <w:rsid w:val="00CB5984"/>
    <w:rsid w:val="00CE00E9"/>
    <w:rsid w:val="00D04233"/>
    <w:rsid w:val="00D24762"/>
    <w:rsid w:val="00D25863"/>
    <w:rsid w:val="00D32B9F"/>
    <w:rsid w:val="00D40AE8"/>
    <w:rsid w:val="00D467B5"/>
    <w:rsid w:val="00D51DF7"/>
    <w:rsid w:val="00D55185"/>
    <w:rsid w:val="00D630F8"/>
    <w:rsid w:val="00D94931"/>
    <w:rsid w:val="00DA6617"/>
    <w:rsid w:val="00DA7304"/>
    <w:rsid w:val="00DD1C42"/>
    <w:rsid w:val="00E01AF0"/>
    <w:rsid w:val="00E427F4"/>
    <w:rsid w:val="00E45367"/>
    <w:rsid w:val="00E76A4E"/>
    <w:rsid w:val="00EA35B5"/>
    <w:rsid w:val="00EC6307"/>
    <w:rsid w:val="00F168AB"/>
    <w:rsid w:val="00F178A3"/>
    <w:rsid w:val="00F2637C"/>
    <w:rsid w:val="00FC1801"/>
    <w:rsid w:val="00FC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3EE9A1-554B-44E6-9814-8A30A770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C6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basedOn w:val="DefaultParagraphFont"/>
    <w:link w:val="BodyText1"/>
    <w:rsid w:val="008B62E1"/>
    <w:rPr>
      <w:rFonts w:ascii="Arial" w:hAnsi="Arial"/>
      <w:sz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43B6C"/>
    <w:pPr>
      <w:ind w:left="720"/>
      <w:contextualSpacing/>
    </w:pPr>
  </w:style>
  <w:style w:type="paragraph" w:styleId="BodyText">
    <w:name w:val="Body Text"/>
    <w:basedOn w:val="Normal"/>
    <w:next w:val="BodyText2"/>
    <w:rsid w:val="00A90309"/>
    <w:pPr>
      <w:ind w:left="360"/>
    </w:pPr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%20Lockjaw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88B68-5D2D-4D33-AAFD-E9EAE4E76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4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Lockjaw</dc:creator>
  <cp:lastModifiedBy>David Mann Jr</cp:lastModifiedBy>
  <cp:revision>5</cp:revision>
  <cp:lastPrinted>2015-03-10T23:47:00Z</cp:lastPrinted>
  <dcterms:created xsi:type="dcterms:W3CDTF">2015-03-25T21:47:00Z</dcterms:created>
  <dcterms:modified xsi:type="dcterms:W3CDTF">2015-09-08T22:26:00Z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TC060915191033</vt:lpwstr>
  </property>
</Properties>
</file>